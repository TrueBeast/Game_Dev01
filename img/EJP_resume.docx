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5FC510EA" w14:textId="77777777" w:rsidTr="007B0B88">
        <w:trPr>
          <w:trHeight w:val="1908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418B29A5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7C59047A" wp14:editId="7E0DAF8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F604076" id="Group 1" o:spid="_x0000_s1026" alt="Header graphics" style="position:absolute;margin-left:0;margin-top:-38.15pt;width:524.9pt;height:142.55pt;z-index:-251656192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A861CA72F1CD4E51BB0EF1BF6CF59F2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017CD">
                  <w:t>EJP</w:t>
                </w:r>
              </w:sdtContent>
            </w:sdt>
          </w:p>
          <w:p w14:paraId="12C97CC1" w14:textId="77777777" w:rsidR="002C2CDD" w:rsidRPr="00333CD3" w:rsidRDefault="00E377F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E9274AA95724424ABC491413E6D9DE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56C3BB79" w14:textId="77777777" w:rsidR="00A017CD" w:rsidRDefault="00A017CD" w:rsidP="00A017CD">
            <w:pPr>
              <w:pStyle w:val="ListBullet"/>
              <w:numPr>
                <w:ilvl w:val="0"/>
                <w:numId w:val="3"/>
              </w:num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Programming: </w:t>
            </w:r>
            <w:r>
              <w:rPr>
                <w:sz w:val="22"/>
                <w:szCs w:val="22"/>
                <w:lang w:val="en"/>
              </w:rPr>
              <w:t>Html, CSS</w:t>
            </w:r>
            <w:r>
              <w:rPr>
                <w:sz w:val="22"/>
                <w:szCs w:val="22"/>
                <w:lang w:val="en"/>
              </w:rPr>
              <w:t>,</w:t>
            </w:r>
            <w:r>
              <w:rPr>
                <w:sz w:val="22"/>
                <w:szCs w:val="22"/>
                <w:lang w:val="en"/>
              </w:rPr>
              <w:t xml:space="preserve"> Java script</w:t>
            </w:r>
            <w:r>
              <w:rPr>
                <w:sz w:val="22"/>
                <w:szCs w:val="22"/>
                <w:lang w:val="en"/>
              </w:rPr>
              <w:t>, C#</w:t>
            </w:r>
          </w:p>
          <w:p w14:paraId="2DFBF61D" w14:textId="77777777" w:rsidR="00A017CD" w:rsidRDefault="00A017CD" w:rsidP="00A017CD">
            <w:pPr>
              <w:pStyle w:val="ListBullet"/>
              <w:numPr>
                <w:ilvl w:val="0"/>
                <w:numId w:val="3"/>
              </w:num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Adobe Creative suite</w:t>
            </w:r>
            <w:r>
              <w:rPr>
                <w:sz w:val="22"/>
                <w:szCs w:val="22"/>
                <w:lang w:val="en"/>
              </w:rPr>
              <w:t>:</w:t>
            </w:r>
            <w:r>
              <w:rPr>
                <w:sz w:val="22"/>
                <w:szCs w:val="22"/>
                <w:lang w:val="en"/>
              </w:rPr>
              <w:t xml:space="preserve"> Photoshop/After Effects/Illustrator</w:t>
            </w:r>
          </w:p>
          <w:p w14:paraId="361D7241" w14:textId="77777777" w:rsidR="00A017CD" w:rsidRDefault="00A017CD" w:rsidP="00A017CD">
            <w:pPr>
              <w:pStyle w:val="ListBullet"/>
              <w:numPr>
                <w:ilvl w:val="0"/>
                <w:numId w:val="3"/>
              </w:num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 xml:space="preserve">Maya </w:t>
            </w:r>
            <w:r>
              <w:rPr>
                <w:sz w:val="22"/>
                <w:szCs w:val="22"/>
                <w:lang w:val="en"/>
              </w:rPr>
              <w:t>3D modeling</w:t>
            </w:r>
          </w:p>
          <w:p w14:paraId="22B4F88A" w14:textId="77777777" w:rsidR="00741125" w:rsidRPr="00A017CD" w:rsidRDefault="00A017CD" w:rsidP="00A017CD">
            <w:pPr>
              <w:pStyle w:val="ListBullet"/>
              <w:numPr>
                <w:ilvl w:val="0"/>
                <w:numId w:val="3"/>
              </w:numPr>
              <w:rPr>
                <w:sz w:val="22"/>
                <w:szCs w:val="22"/>
                <w:lang w:val="en"/>
              </w:rPr>
            </w:pPr>
            <w:r>
              <w:rPr>
                <w:sz w:val="22"/>
                <w:szCs w:val="22"/>
                <w:lang w:val="en"/>
              </w:rPr>
              <w:t>Unity Engine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6FB9ABE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3AF8035" w14:textId="77777777" w:rsidR="00C612DA" w:rsidRPr="00333CD3" w:rsidRDefault="00E377F3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DFED8949DB6744738ADBC3160480B434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17CD">
                        <w:t>Erickendy Jean</w:t>
                      </w:r>
                    </w:sdtContent>
                  </w:sdt>
                  <w:r w:rsidR="00A017CD">
                    <w:t xml:space="preserve"> pierre</w:t>
                  </w:r>
                </w:p>
                <w:p w14:paraId="4ED61BF6" w14:textId="77777777" w:rsidR="00C612DA" w:rsidRPr="00333CD3" w:rsidRDefault="00E377F3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E685C5EB3F645BD88E0EC9447948B5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17CD">
                        <w:t>Game designer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E190D17B941477F8637EA25CB8B69C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A017CD" w:rsidRPr="00A017CD">
                        <w:t>https://truebeast.github.io/Game_Dev01/</w:t>
                      </w:r>
                    </w:sdtContent>
                  </w:sdt>
                </w:p>
              </w:tc>
            </w:tr>
          </w:tbl>
          <w:p w14:paraId="7D6C0D7D" w14:textId="77777777" w:rsidR="002C2CDD" w:rsidRPr="00333CD3" w:rsidRDefault="00E377F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107F584E4DB4C2D846698CD3308685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354E6388" w14:textId="77777777" w:rsidR="002C2CDD" w:rsidRPr="00333CD3" w:rsidRDefault="00A017CD" w:rsidP="007569C1">
            <w:pPr>
              <w:pStyle w:val="Heading4"/>
            </w:pPr>
            <w:r>
              <w:t>Designer</w:t>
            </w:r>
            <w:r w:rsidRPr="00333CD3">
              <w:t>•</w:t>
            </w:r>
            <w:proofErr w:type="gramStart"/>
            <w:r>
              <w:t xml:space="preserve">Beachball </w:t>
            </w:r>
            <w:r w:rsidR="002C2CDD" w:rsidRPr="00333CD3">
              <w:t xml:space="preserve"> •</w:t>
            </w:r>
            <w:proofErr w:type="gramEnd"/>
            <w:r w:rsidR="002C2CDD" w:rsidRPr="00333CD3">
              <w:t xml:space="preserve"> </w:t>
            </w:r>
            <w:r>
              <w:t>January 2016-december 2016</w:t>
            </w:r>
          </w:p>
          <w:p w14:paraId="1B4D1A45" w14:textId="77777777" w:rsidR="00A017CD" w:rsidRPr="00A017CD" w:rsidRDefault="00A017CD" w:rsidP="00A017C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0"/>
                <w:lang w:val="en"/>
              </w:rPr>
            </w:pPr>
            <w:r w:rsidRPr="00A017CD">
              <w:rPr>
                <w:rFonts w:cs="Arial"/>
                <w:sz w:val="20"/>
                <w:lang w:val="en"/>
              </w:rPr>
              <w:t>Problem solving business issues</w:t>
            </w:r>
          </w:p>
          <w:p w14:paraId="77F595F1" w14:textId="77777777" w:rsidR="00A017CD" w:rsidRPr="00A017CD" w:rsidRDefault="00A017CD" w:rsidP="00A017C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0"/>
                <w:lang w:val="en"/>
              </w:rPr>
            </w:pPr>
            <w:r w:rsidRPr="00A017CD">
              <w:rPr>
                <w:rFonts w:cs="Arial"/>
                <w:sz w:val="20"/>
                <w:lang w:val="en"/>
              </w:rPr>
              <w:t>Event planning</w:t>
            </w:r>
          </w:p>
          <w:p w14:paraId="23862654" w14:textId="77777777" w:rsidR="00A017CD" w:rsidRPr="00A017CD" w:rsidRDefault="00A017CD" w:rsidP="00A017C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rFonts w:cs="Arial"/>
                <w:sz w:val="20"/>
                <w:lang w:val="en"/>
              </w:rPr>
            </w:pPr>
            <w:r w:rsidRPr="00A017CD">
              <w:rPr>
                <w:rFonts w:cs="Arial"/>
                <w:sz w:val="20"/>
                <w:lang w:val="en"/>
              </w:rPr>
              <w:t xml:space="preserve">Promoting company awareness </w:t>
            </w:r>
          </w:p>
          <w:p w14:paraId="6C792E05" w14:textId="77777777" w:rsidR="00A017CD" w:rsidRPr="00A017CD" w:rsidRDefault="00A017CD" w:rsidP="00A017C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/>
              <w:rPr>
                <w:sz w:val="20"/>
              </w:rPr>
            </w:pPr>
            <w:r w:rsidRPr="00A017CD">
              <w:rPr>
                <w:rFonts w:cs="Arial"/>
                <w:sz w:val="20"/>
                <w:lang w:val="en"/>
              </w:rPr>
              <w:t>Graphic Design</w:t>
            </w:r>
          </w:p>
          <w:p w14:paraId="7FE756EB" w14:textId="77777777" w:rsidR="002C2CDD" w:rsidRPr="00333CD3" w:rsidRDefault="002C2CDD" w:rsidP="007569C1"/>
          <w:p w14:paraId="68FE8528" w14:textId="77777777" w:rsidR="002C2CDD" w:rsidRPr="00333CD3" w:rsidRDefault="00A017CD" w:rsidP="007569C1">
            <w:pPr>
              <w:pStyle w:val="Heading4"/>
            </w:pPr>
            <w:r>
              <w:t>It</w:t>
            </w:r>
            <w:r w:rsidR="002C2CDD" w:rsidRPr="00333CD3">
              <w:t xml:space="preserve"> • </w:t>
            </w:r>
            <w:r>
              <w:t>Uconn library</w:t>
            </w:r>
            <w:r w:rsidR="002C2CDD" w:rsidRPr="00333CD3">
              <w:t xml:space="preserve"> • </w:t>
            </w:r>
            <w:r>
              <w:t>january 2015-present</w:t>
            </w:r>
          </w:p>
          <w:p w14:paraId="07473F41" w14:textId="77777777" w:rsidR="002C2CDD" w:rsidRPr="00333CD3" w:rsidRDefault="002C2CDD" w:rsidP="007569C1"/>
          <w:p w14:paraId="53524D6B" w14:textId="77777777" w:rsidR="00A017CD" w:rsidRPr="00A017CD" w:rsidRDefault="00A017CD" w:rsidP="00A017C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017CD">
              <w:rPr>
                <w:sz w:val="20"/>
              </w:rPr>
              <w:t>Starts up computer lab in the morning</w:t>
            </w:r>
          </w:p>
          <w:p w14:paraId="1770F38A" w14:textId="77777777" w:rsidR="00A017CD" w:rsidRPr="00A017CD" w:rsidRDefault="00A017CD" w:rsidP="00A017C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017CD">
              <w:rPr>
                <w:sz w:val="20"/>
              </w:rPr>
              <w:t>Replace printer paper/ink</w:t>
            </w:r>
          </w:p>
          <w:p w14:paraId="633BBDA9" w14:textId="77777777" w:rsidR="00A017CD" w:rsidRPr="00A017CD" w:rsidRDefault="00A017CD" w:rsidP="00A017C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A017CD">
              <w:rPr>
                <w:sz w:val="20"/>
              </w:rPr>
              <w:t>Answer and resolve all lab IT problems</w:t>
            </w:r>
          </w:p>
          <w:p w14:paraId="05E7F602" w14:textId="77777777" w:rsidR="002C2CDD" w:rsidRPr="00333CD3" w:rsidRDefault="002C2CDD" w:rsidP="007569C1">
            <w:pPr>
              <w:pStyle w:val="Heading3"/>
            </w:pPr>
          </w:p>
          <w:p w14:paraId="2ED556A3" w14:textId="77777777" w:rsidR="002C2CDD" w:rsidRPr="00333CD3" w:rsidRDefault="007B0B88" w:rsidP="007569C1">
            <w:pPr>
              <w:pStyle w:val="Heading4"/>
            </w:pPr>
            <w:r>
              <w:t>Bachelors of arts</w:t>
            </w:r>
            <w:r w:rsidR="002C2CDD" w:rsidRPr="00333CD3">
              <w:t xml:space="preserve"> • </w:t>
            </w:r>
            <w:r>
              <w:t>may 2017</w:t>
            </w:r>
            <w:r w:rsidR="002C2CDD" w:rsidRPr="00333CD3">
              <w:t xml:space="preserve"> • </w:t>
            </w:r>
            <w:r>
              <w:t>university of connecticut</w:t>
            </w:r>
          </w:p>
          <w:p w14:paraId="49696FA0" w14:textId="77777777" w:rsidR="007B0B88" w:rsidRDefault="007B0B88" w:rsidP="007B0B88">
            <w:pPr>
              <w:pStyle w:val="ListBulle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53E69">
              <w:rPr>
                <w:sz w:val="22"/>
                <w:szCs w:val="22"/>
              </w:rPr>
              <w:t xml:space="preserve">Major: </w:t>
            </w:r>
            <w:r>
              <w:rPr>
                <w:sz w:val="22"/>
                <w:szCs w:val="22"/>
              </w:rPr>
              <w:t>Digital Media and Design</w:t>
            </w:r>
          </w:p>
          <w:p w14:paraId="6CEC20BE" w14:textId="77777777" w:rsidR="007B0B88" w:rsidRDefault="007B0B88" w:rsidP="007B0B88">
            <w:pPr>
              <w:pStyle w:val="ListBulle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Concentration: Game Design</w:t>
            </w:r>
          </w:p>
          <w:p w14:paraId="39B10E23" w14:textId="77777777" w:rsidR="007B0B88" w:rsidRDefault="007B0B88" w:rsidP="007B0B88">
            <w:pPr>
              <w:pStyle w:val="ListBulle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 Design 1&amp;2</w:t>
            </w:r>
          </w:p>
          <w:p w14:paraId="58782AF5" w14:textId="77777777" w:rsidR="007B0B88" w:rsidRDefault="007B0B88" w:rsidP="007B0B88">
            <w:pPr>
              <w:pStyle w:val="ListBulle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Design &amp; Advance web design</w:t>
            </w:r>
          </w:p>
          <w:p w14:paraId="1514D578" w14:textId="77777777" w:rsidR="007B0B88" w:rsidRPr="00353E69" w:rsidRDefault="007B0B88" w:rsidP="007B0B88">
            <w:pPr>
              <w:pStyle w:val="ListBulle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Science 1&amp;2</w:t>
            </w:r>
          </w:p>
          <w:p w14:paraId="5B4E159D" w14:textId="77777777" w:rsidR="002C2CDD" w:rsidRPr="00333CD3" w:rsidRDefault="002C2CDD" w:rsidP="007569C1"/>
          <w:p w14:paraId="5DA00AA4" w14:textId="77777777" w:rsidR="00741125" w:rsidRPr="00333CD3" w:rsidRDefault="00741125" w:rsidP="00741125">
            <w:bookmarkStart w:id="0" w:name="_GoBack"/>
            <w:bookmarkEnd w:id="0"/>
          </w:p>
        </w:tc>
      </w:tr>
    </w:tbl>
    <w:p w14:paraId="2626CAF5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31713" w14:textId="77777777" w:rsidR="00A017CD" w:rsidRDefault="00A017CD" w:rsidP="00713050">
      <w:pPr>
        <w:spacing w:line="240" w:lineRule="auto"/>
      </w:pPr>
      <w:r>
        <w:separator/>
      </w:r>
    </w:p>
  </w:endnote>
  <w:endnote w:type="continuationSeparator" w:id="0">
    <w:p w14:paraId="32D99D28" w14:textId="77777777" w:rsidR="00A017CD" w:rsidRDefault="00A017C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A6A9F7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2EF283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65D582A" wp14:editId="160BFE28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0A6870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1A68A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21EF2A" wp14:editId="61E105A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906B73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hJ835a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D2D991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0A2F159" wp14:editId="5611ABB6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AA9F66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B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pYo02y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562F8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F550C9" wp14:editId="24292FE6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67A999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tx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B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ETB5XW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211F7E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0EEF8BDE06F4599BE419CD24599120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7748C5F" w14:textId="77777777" w:rsidR="00684488" w:rsidRPr="00CA3DF1" w:rsidRDefault="007B0B88" w:rsidP="00811117">
              <w:pPr>
                <w:pStyle w:val="Footer"/>
              </w:pPr>
              <w:r>
                <w:t>erickendy18@gmail.com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856AE4CD379459387FBA28BC86B0E2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D39E0D2" w14:textId="77777777" w:rsidR="00684488" w:rsidRPr="00C2098A" w:rsidRDefault="007B0B88" w:rsidP="00811117">
              <w:pPr>
                <w:pStyle w:val="Footer"/>
              </w:pPr>
              <w:r>
                <w:t>@tru3_beast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07296A2" w14:textId="77777777" w:rsidR="00684488" w:rsidRPr="00C2098A" w:rsidRDefault="007B0B88" w:rsidP="00811117">
              <w:pPr>
                <w:pStyle w:val="Footer"/>
              </w:pPr>
              <w:r>
                <w:t>1(203)543-1440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7097D1F" w14:textId="77777777" w:rsidR="00684488" w:rsidRPr="00C2098A" w:rsidRDefault="007B0B88" w:rsidP="00811117">
              <w:pPr>
                <w:pStyle w:val="Footer"/>
              </w:pPr>
              <w:r>
                <w:t>https://www.linkedin.com/in/erickendy-jean-pierre-620290b7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08F4C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B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405A9C0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44782B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B1F4E37" wp14:editId="5B086EA4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805C8C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C2B3C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898189" wp14:editId="4F3B5D8E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0DF282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G0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Bw3gG0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78C9C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80E2EF" wp14:editId="728EB633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5738D2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Lx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sWPVIC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E2301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F0B863" wp14:editId="18DEA388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8A9453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i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C6Oti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2A6F270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204D38" w14:textId="77777777" w:rsidR="00811117" w:rsidRPr="00CA3DF1" w:rsidRDefault="00E377F3" w:rsidP="003C5528">
          <w:pPr>
            <w:pStyle w:val="Footer"/>
          </w:pPr>
          <w:sdt>
            <w:sdtPr>
              <w:rPr>
                <w:sz w:val="18"/>
                <w:szCs w:val="18"/>
              </w:rPr>
              <w:alias w:val="Email:"/>
              <w:tag w:val="Email:"/>
              <w:id w:val="-1689822732"/>
              <w:placeholder>
                <w:docPart w:val="CE0F3E680B794016A3A72B13728102C3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7B0B88" w:rsidRPr="007B0B88">
                <w:rPr>
                  <w:sz w:val="18"/>
                  <w:szCs w:val="18"/>
                </w:rPr>
                <w:t>erickendy18@gmail.com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C5140921F9314DE39B5ACFAC2AB260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453F62A4" w14:textId="77777777" w:rsidR="00811117" w:rsidRPr="00C2098A" w:rsidRDefault="007B0B88" w:rsidP="00217980">
              <w:pPr>
                <w:pStyle w:val="Footer"/>
              </w:pPr>
              <w:r>
                <w:t>@tru3_beast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CBFABB1D09B14070AAC8B08C5C6C18C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BB80CD0" w14:textId="77777777" w:rsidR="00811117" w:rsidRPr="00C2098A" w:rsidRDefault="007B0B88" w:rsidP="00217980">
              <w:pPr>
                <w:pStyle w:val="Footer"/>
              </w:pPr>
              <w:r>
                <w:t>1(203)543-1440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4ED05C3B" w14:textId="77777777" w:rsidR="00811117" w:rsidRPr="00C2098A" w:rsidRDefault="007B0B88" w:rsidP="00217980">
              <w:pPr>
                <w:pStyle w:val="Footer"/>
              </w:pPr>
              <w:r w:rsidRPr="007B0B88">
                <w:t>https://www.linkedin.com/in/erickendy-jean-pierre-620290b7</w:t>
              </w:r>
            </w:p>
          </w:sdtContent>
        </w:sdt>
      </w:tc>
    </w:tr>
  </w:tbl>
  <w:p w14:paraId="0538874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4E8DF" w14:textId="77777777" w:rsidR="00A017CD" w:rsidRDefault="00A017CD" w:rsidP="00713050">
      <w:pPr>
        <w:spacing w:line="240" w:lineRule="auto"/>
      </w:pPr>
      <w:r>
        <w:separator/>
      </w:r>
    </w:p>
  </w:footnote>
  <w:footnote w:type="continuationSeparator" w:id="0">
    <w:p w14:paraId="542A1ADD" w14:textId="77777777" w:rsidR="00A017CD" w:rsidRDefault="00A017C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F7288D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5A64CBC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1" layoutInCell="1" allowOverlap="1" wp14:anchorId="333FBCD1" wp14:editId="2F3B70A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3B31E09" id="Group 3" o:spid="_x0000_s1026" alt="Continuation page header graphic" style="position:absolute;margin-left:0;margin-top:-39.45pt;width:524.85pt;height:142.55pt;z-index:-251658240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017CD">
                <w:t>EJP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C604DB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DAACC8" w14:textId="77777777" w:rsidR="001A5CA9" w:rsidRPr="009B3C40" w:rsidRDefault="00E377F3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017CD">
                      <w:t>Erickendy Jean</w:t>
                    </w:r>
                  </w:sdtContent>
                </w:sdt>
              </w:p>
              <w:p w14:paraId="6B231818" w14:textId="77777777" w:rsidR="001A5CA9" w:rsidRDefault="00E377F3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017CD">
                      <w:t>Game designer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017CD">
                      <w:t>https://truebeast.github.io/Game_Dev01/</w:t>
                    </w:r>
                  </w:sdtContent>
                </w:sdt>
              </w:p>
            </w:tc>
          </w:tr>
        </w:tbl>
        <w:p w14:paraId="5591A4F7" w14:textId="77777777" w:rsidR="001A5CA9" w:rsidRPr="00F207C0" w:rsidRDefault="001A5CA9" w:rsidP="001A5CA9"/>
      </w:tc>
    </w:tr>
  </w:tbl>
  <w:p w14:paraId="77F9B77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677"/>
    <w:multiLevelType w:val="hybridMultilevel"/>
    <w:tmpl w:val="CA2226EE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67EB"/>
    <w:multiLevelType w:val="hybridMultilevel"/>
    <w:tmpl w:val="F164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2483D"/>
    <w:multiLevelType w:val="hybridMultilevel"/>
    <w:tmpl w:val="26EC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A0F56"/>
    <w:multiLevelType w:val="hybridMultilevel"/>
    <w:tmpl w:val="0C8E1E02"/>
    <w:lvl w:ilvl="0" w:tplc="486CC1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CD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B0B88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017CD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377F3"/>
    <w:rsid w:val="00E57630"/>
    <w:rsid w:val="00E86C2B"/>
    <w:rsid w:val="00EF7CC9"/>
    <w:rsid w:val="00F207C0"/>
    <w:rsid w:val="00F20AE5"/>
    <w:rsid w:val="00F645C7"/>
    <w:rsid w:val="00F728D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74F29"/>
  <w15:chartTrackingRefBased/>
  <w15:docId w15:val="{840894D7-9C6D-4F85-9ADF-D5E26A18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A017CD"/>
    <w:pPr>
      <w:spacing w:after="280" w:line="240" w:lineRule="auto"/>
      <w:ind w:left="720"/>
      <w:contextualSpacing/>
    </w:pPr>
    <w:rPr>
      <w:color w:val="404040" w:themeColor="text1" w:themeTint="BF"/>
      <w:sz w:val="18"/>
      <w:lang w:eastAsia="ja-JP"/>
    </w:rPr>
  </w:style>
  <w:style w:type="paragraph" w:styleId="ListBullet">
    <w:name w:val="List Bullet"/>
    <w:basedOn w:val="Normal"/>
    <w:uiPriority w:val="1"/>
    <w:unhideWhenUsed/>
    <w:qFormat/>
    <w:rsid w:val="00A017CD"/>
    <w:pPr>
      <w:spacing w:after="80" w:line="240" w:lineRule="auto"/>
    </w:pPr>
    <w:rPr>
      <w:color w:val="404040" w:themeColor="text1" w:themeTint="BF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k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61CA72F1CD4E51BB0EF1BF6CF59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6422-8D1B-4B26-82BD-FD13109D4AD3}"/>
      </w:docPartPr>
      <w:docPartBody>
        <w:p w:rsidR="00000000" w:rsidRDefault="00575F15">
          <w:pPr>
            <w:pStyle w:val="A861CA72F1CD4E51BB0EF1BF6CF59F28"/>
          </w:pPr>
          <w:r w:rsidRPr="00333CD3">
            <w:t>YN</w:t>
          </w:r>
        </w:p>
      </w:docPartBody>
    </w:docPart>
    <w:docPart>
      <w:docPartPr>
        <w:name w:val="3E9274AA95724424ABC491413E6D9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326D4-34AF-4CE0-BE14-8DEA39A8E2A3}"/>
      </w:docPartPr>
      <w:docPartBody>
        <w:p w:rsidR="00000000" w:rsidRDefault="00575F15">
          <w:pPr>
            <w:pStyle w:val="3E9274AA95724424ABC491413E6D9DE5"/>
          </w:pPr>
          <w:r w:rsidRPr="00333CD3">
            <w:t>Skills</w:t>
          </w:r>
        </w:p>
      </w:docPartBody>
    </w:docPart>
    <w:docPart>
      <w:docPartPr>
        <w:name w:val="DFED8949DB6744738ADBC3160480B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38211-23FD-4C28-ACE3-DE3F8DF44FBA}"/>
      </w:docPartPr>
      <w:docPartBody>
        <w:p w:rsidR="00000000" w:rsidRDefault="00575F15">
          <w:pPr>
            <w:pStyle w:val="DFED8949DB6744738ADBC3160480B434"/>
          </w:pPr>
          <w:r>
            <w:t>Your Name</w:t>
          </w:r>
        </w:p>
      </w:docPartBody>
    </w:docPart>
    <w:docPart>
      <w:docPartPr>
        <w:name w:val="DE685C5EB3F645BD88E0EC9447948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AA030-3FD8-426E-BB31-8618B8B0C38A}"/>
      </w:docPartPr>
      <w:docPartBody>
        <w:p w:rsidR="00000000" w:rsidRDefault="00575F15">
          <w:pPr>
            <w:pStyle w:val="DE685C5EB3F645BD88E0EC9447948B54"/>
          </w:pPr>
          <w:r>
            <w:t>Profession or Industry</w:t>
          </w:r>
        </w:p>
      </w:docPartBody>
    </w:docPart>
    <w:docPart>
      <w:docPartPr>
        <w:name w:val="9E190D17B941477F8637EA25CB8B6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C2D23-C32A-4C5F-B714-4EAC0B01D2B7}"/>
      </w:docPartPr>
      <w:docPartBody>
        <w:p w:rsidR="00000000" w:rsidRDefault="00575F15">
          <w:pPr>
            <w:pStyle w:val="9E190D17B941477F8637EA25CB8B69CC"/>
          </w:pPr>
          <w:r w:rsidRPr="00333CD3">
            <w:t>Link to other online properties: Portfolio/Website/Blog</w:t>
          </w:r>
        </w:p>
      </w:docPartBody>
    </w:docPart>
    <w:docPart>
      <w:docPartPr>
        <w:name w:val="0107F584E4DB4C2D846698CD33086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06DCA-3E42-403D-9B29-5B4C9A90243D}"/>
      </w:docPartPr>
      <w:docPartBody>
        <w:p w:rsidR="00000000" w:rsidRDefault="00575F15">
          <w:pPr>
            <w:pStyle w:val="0107F584E4DB4C2D846698CD33086851"/>
          </w:pPr>
          <w:r w:rsidRPr="00333CD3">
            <w:t>Experience</w:t>
          </w:r>
        </w:p>
      </w:docPartBody>
    </w:docPart>
    <w:docPart>
      <w:docPartPr>
        <w:name w:val="CE0F3E680B794016A3A72B137281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BA799-0549-4826-8061-58B189BC2509}"/>
      </w:docPartPr>
      <w:docPartBody>
        <w:p w:rsidR="00000000" w:rsidRDefault="00575F15">
          <w:pPr>
            <w:pStyle w:val="CE0F3E680B794016A3A72B13728102C3"/>
          </w:pPr>
          <w:r w:rsidRPr="00333CD3">
            <w:t>Date Earned</w:t>
          </w:r>
        </w:p>
      </w:docPartBody>
    </w:docPart>
    <w:docPart>
      <w:docPartPr>
        <w:name w:val="00EEF8BDE06F4599BE419CD245991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A5C80-A716-42F6-87D3-18772A575E26}"/>
      </w:docPartPr>
      <w:docPartBody>
        <w:p w:rsidR="00000000" w:rsidRDefault="00575F15">
          <w:pPr>
            <w:pStyle w:val="00EEF8BDE06F4599BE419CD245991204"/>
          </w:pPr>
          <w:r w:rsidRPr="00333CD3">
            <w:t>School</w:t>
          </w:r>
        </w:p>
      </w:docPartBody>
    </w:docPart>
    <w:docPart>
      <w:docPartPr>
        <w:name w:val="C5140921F9314DE39B5ACFAC2AB2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39A53-3F7B-4C93-BFA9-47EFFC7A02B9}"/>
      </w:docPartPr>
      <w:docPartBody>
        <w:p w:rsidR="00000000" w:rsidRDefault="00575F15">
          <w:pPr>
            <w:pStyle w:val="C5140921F9314DE39B5ACFAC2AB26045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856AE4CD379459387FBA28BC86B0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55365-028A-40E0-A592-441FEFF5A790}"/>
      </w:docPartPr>
      <w:docPartBody>
        <w:p w:rsidR="00000000" w:rsidRDefault="00575F15">
          <w:pPr>
            <w:pStyle w:val="5856AE4CD379459387FBA28BC86B0E2B"/>
          </w:pPr>
          <w:r w:rsidRPr="00333CD3">
            <w:t>Volunteer Experience or Leadership</w:t>
          </w:r>
        </w:p>
      </w:docPartBody>
    </w:docPart>
    <w:docPart>
      <w:docPartPr>
        <w:name w:val="CBFABB1D09B14070AAC8B08C5C6C1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A52EF-3F70-47F2-85E6-DA97CD96E21C}"/>
      </w:docPartPr>
      <w:docPartBody>
        <w:p w:rsidR="00000000" w:rsidRDefault="00575F15">
          <w:pPr>
            <w:pStyle w:val="CBFABB1D09B14070AAC8B08C5C6C18C8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61CA72F1CD4E51BB0EF1BF6CF59F28">
    <w:name w:val="A861CA72F1CD4E51BB0EF1BF6CF59F28"/>
  </w:style>
  <w:style w:type="paragraph" w:customStyle="1" w:styleId="F2C389BA6E5D48F7AE56463A6D2B6CFA">
    <w:name w:val="F2C389BA6E5D48F7AE56463A6D2B6CFA"/>
  </w:style>
  <w:style w:type="paragraph" w:customStyle="1" w:styleId="F0848FD678C6425D9F94D09CEC599ADF">
    <w:name w:val="F0848FD678C6425D9F94D09CEC599ADF"/>
  </w:style>
  <w:style w:type="paragraph" w:customStyle="1" w:styleId="3E9274AA95724424ABC491413E6D9DE5">
    <w:name w:val="3E9274AA95724424ABC491413E6D9DE5"/>
  </w:style>
  <w:style w:type="paragraph" w:customStyle="1" w:styleId="D1F2E3D4F0574EA4B8C76FC1EC329C6D">
    <w:name w:val="D1F2E3D4F0574EA4B8C76FC1EC329C6D"/>
  </w:style>
  <w:style w:type="paragraph" w:customStyle="1" w:styleId="DFED8949DB6744738ADBC3160480B434">
    <w:name w:val="DFED8949DB6744738ADBC3160480B434"/>
  </w:style>
  <w:style w:type="paragraph" w:customStyle="1" w:styleId="DE685C5EB3F645BD88E0EC9447948B54">
    <w:name w:val="DE685C5EB3F645BD88E0EC9447948B54"/>
  </w:style>
  <w:style w:type="paragraph" w:customStyle="1" w:styleId="9E190D17B941477F8637EA25CB8B69CC">
    <w:name w:val="9E190D17B941477F8637EA25CB8B69CC"/>
  </w:style>
  <w:style w:type="paragraph" w:customStyle="1" w:styleId="0107F584E4DB4C2D846698CD33086851">
    <w:name w:val="0107F584E4DB4C2D846698CD33086851"/>
  </w:style>
  <w:style w:type="paragraph" w:customStyle="1" w:styleId="3542166AF504415B9FA27464C6F79AF2">
    <w:name w:val="3542166AF504415B9FA27464C6F79AF2"/>
  </w:style>
  <w:style w:type="paragraph" w:customStyle="1" w:styleId="AB0E33AC37974CDDA4008E3EAAB8FC54">
    <w:name w:val="AB0E33AC37974CDDA4008E3EAAB8FC54"/>
  </w:style>
  <w:style w:type="paragraph" w:customStyle="1" w:styleId="CF33A8EF79DF4FBDBB1F804D2D75C09A">
    <w:name w:val="CF33A8EF79DF4FBDBB1F804D2D75C09A"/>
  </w:style>
  <w:style w:type="paragraph" w:customStyle="1" w:styleId="6F4734343F5A476A8C22A413DB56DF32">
    <w:name w:val="6F4734343F5A476A8C22A413DB56DF32"/>
  </w:style>
  <w:style w:type="paragraph" w:customStyle="1" w:styleId="8303C4B82FB944F58EC627DF8EBCA5D9">
    <w:name w:val="8303C4B82FB944F58EC627DF8EBCA5D9"/>
  </w:style>
  <w:style w:type="paragraph" w:customStyle="1" w:styleId="FED6CB470C8140B696F01CFCF0EB75F8">
    <w:name w:val="FED6CB470C8140B696F01CFCF0EB75F8"/>
  </w:style>
  <w:style w:type="paragraph" w:customStyle="1" w:styleId="F0869B51F7A041829F3892CF3096377C">
    <w:name w:val="F0869B51F7A041829F3892CF3096377C"/>
  </w:style>
  <w:style w:type="paragraph" w:customStyle="1" w:styleId="13F7237976864BDBAB356634C056EB84">
    <w:name w:val="13F7237976864BDBAB356634C056EB84"/>
  </w:style>
  <w:style w:type="paragraph" w:customStyle="1" w:styleId="DA6404C0458A4574A68F63D8B21311E3">
    <w:name w:val="DA6404C0458A4574A68F63D8B21311E3"/>
  </w:style>
  <w:style w:type="paragraph" w:customStyle="1" w:styleId="952B7027B73D42F7A7FCF83CF31BCFC1">
    <w:name w:val="952B7027B73D42F7A7FCF83CF31BCFC1"/>
  </w:style>
  <w:style w:type="paragraph" w:customStyle="1" w:styleId="415CE1AEC8954EE592EB61AB1E190FEF">
    <w:name w:val="415CE1AEC8954EE592EB61AB1E190FEF"/>
  </w:style>
  <w:style w:type="paragraph" w:customStyle="1" w:styleId="7B683EC146EA468FA072EAC5D238E3B7">
    <w:name w:val="7B683EC146EA468FA072EAC5D238E3B7"/>
  </w:style>
  <w:style w:type="paragraph" w:customStyle="1" w:styleId="293417C2FB614566875F9D208CE26666">
    <w:name w:val="293417C2FB614566875F9D208CE26666"/>
  </w:style>
  <w:style w:type="paragraph" w:customStyle="1" w:styleId="803922939ECB488C9403E23B4C75BCEF">
    <w:name w:val="803922939ECB488C9403E23B4C75BCEF"/>
  </w:style>
  <w:style w:type="paragraph" w:customStyle="1" w:styleId="CE0F3E680B794016A3A72B13728102C3">
    <w:name w:val="CE0F3E680B794016A3A72B13728102C3"/>
  </w:style>
  <w:style w:type="paragraph" w:customStyle="1" w:styleId="00EEF8BDE06F4599BE419CD245991204">
    <w:name w:val="00EEF8BDE06F4599BE419CD245991204"/>
  </w:style>
  <w:style w:type="paragraph" w:customStyle="1" w:styleId="C5140921F9314DE39B5ACFAC2AB26045">
    <w:name w:val="C5140921F9314DE39B5ACFAC2AB26045"/>
  </w:style>
  <w:style w:type="paragraph" w:customStyle="1" w:styleId="5856AE4CD379459387FBA28BC86B0E2B">
    <w:name w:val="5856AE4CD379459387FBA28BC86B0E2B"/>
  </w:style>
  <w:style w:type="paragraph" w:customStyle="1" w:styleId="CBFABB1D09B14070AAC8B08C5C6C18C8">
    <w:name w:val="CBFABB1D09B14070AAC8B08C5C6C1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@tru3_beast</CompanyAddress>
  <CompanyPhone>1(203)543-1440</CompanyPhone>
  <CompanyFax>https://www.linkedin.com/in/erickendy-jean-pierre-620290b7</CompanyFax>
  <CompanyEmail>erickendy18@gmail.com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EJP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designer</dc:subject>
  <dc:creator>Erickendy Jean</dc:creator>
  <cp:keywords/>
  <dc:description>https://truebeast.github.io/Game_Dev01/</dc:description>
  <cp:lastModifiedBy>Erick Jean</cp:lastModifiedBy>
  <cp:revision>2</cp:revision>
  <dcterms:created xsi:type="dcterms:W3CDTF">2017-02-11T00:37:00Z</dcterms:created>
  <dcterms:modified xsi:type="dcterms:W3CDTF">2017-02-11T00:37:00Z</dcterms:modified>
</cp:coreProperties>
</file>